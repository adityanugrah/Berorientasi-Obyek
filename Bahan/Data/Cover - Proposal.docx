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FB" w:rsidRPr="00B6110C" w:rsidRDefault="00231EB3" w:rsidP="00B6110C">
      <w:pPr>
        <w:spacing w:before="0" w:line="360" w:lineRule="auto"/>
        <w:ind w:left="0" w:right="0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</w:rPr>
          <w:id w:val="-1410150343"/>
          <w:docPartObj>
            <w:docPartGallery w:val="Cover Pages"/>
            <w:docPartUnique/>
          </w:docPartObj>
        </w:sdtPr>
        <w:sdtEndPr>
          <w:rPr>
            <w:sz w:val="52"/>
            <w:szCs w:val="52"/>
          </w:rPr>
        </w:sdtEndPr>
        <w:sdtContent>
          <w:r w:rsidR="000C05AB" w:rsidRPr="00B6110C">
            <w:rPr>
              <w:rFonts w:ascii="Times New Roman" w:hAnsi="Times New Roman" w:cs="Times New Roman"/>
              <w:noProof/>
              <w:color w:val="000000" w:themeColor="text1"/>
              <w:sz w:val="52"/>
              <w:szCs w:val="52"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37921F37" wp14:editId="7BC440E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602A9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sdtContent>
      </w:sdt>
      <w:hyperlink r:id="rId10" w:history="1">
        <w:r w:rsidR="004359EF" w:rsidRPr="00B6110C">
          <w:rPr>
            <w:rStyle w:val="Hyperlink"/>
            <w:rFonts w:ascii="Times New Roman" w:hAnsi="Times New Roman" w:cs="Times New Roman"/>
            <w:b/>
            <w:bCs/>
            <w:color w:val="auto"/>
            <w:sz w:val="52"/>
            <w:szCs w:val="52"/>
            <w:u w:val="none"/>
            <w:bdr w:val="none" w:sz="0" w:space="0" w:color="auto" w:frame="1"/>
            <w:lang w:val="id-ID"/>
          </w:rPr>
          <w:t>Pemrograman Berorientasi Objek</w:t>
        </w:r>
        <w:r w:rsidR="005343FB" w:rsidRPr="00B6110C">
          <w:rPr>
            <w:rStyle w:val="Hyperlink"/>
            <w:rFonts w:ascii="Times New Roman" w:hAnsi="Times New Roman" w:cs="Times New Roman"/>
            <w:b/>
            <w:bCs/>
            <w:color w:val="auto"/>
            <w:sz w:val="52"/>
            <w:szCs w:val="52"/>
            <w:u w:val="none"/>
            <w:bdr w:val="none" w:sz="0" w:space="0" w:color="auto" w:frame="1"/>
          </w:rPr>
          <w:t xml:space="preserve"> </w:t>
        </w:r>
      </w:hyperlink>
    </w:p>
    <w:p w:rsidR="009602AE" w:rsidRPr="00B6110C" w:rsidRDefault="00B6110C" w:rsidP="00B6110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id-ID"/>
        </w:rPr>
      </w:pPr>
      <w:r w:rsidRPr="00B6110C">
        <w:rPr>
          <w:rFonts w:ascii="Times New Roman" w:hAnsi="Times New Roman" w:cs="Times New Roman"/>
          <w:b/>
          <w:color w:val="000000" w:themeColor="text1"/>
          <w:sz w:val="40"/>
          <w:szCs w:val="40"/>
          <w:lang w:val="id-ID"/>
        </w:rPr>
        <w:t>Sistem Kasir pada Toko Buku</w:t>
      </w:r>
    </w:p>
    <w:p w:rsidR="009602AE" w:rsidRDefault="009602AE" w:rsidP="009602A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B6110C" w:rsidRPr="00A45810" w:rsidRDefault="00B6110C" w:rsidP="009602A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9602AE" w:rsidRPr="00A45810" w:rsidRDefault="009602AE" w:rsidP="009602A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A458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 w:eastAsia="id-ID"/>
        </w:rPr>
        <w:drawing>
          <wp:inline distT="0" distB="0" distL="0" distR="0" wp14:anchorId="0D2AED94" wp14:editId="42E8FF7D">
            <wp:extent cx="4010025" cy="2486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tikom_war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93" cy="24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D9" w:rsidRDefault="00FA37D9" w:rsidP="007A1B53">
      <w:pPr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0C658C" w:rsidRDefault="000C658C" w:rsidP="007A1B53">
      <w:pPr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B6110C" w:rsidRPr="00A45810" w:rsidRDefault="00B6110C" w:rsidP="007A1B53">
      <w:pPr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9602AE" w:rsidRDefault="009602AE" w:rsidP="009602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A45810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Disusun Oleh</w:t>
      </w:r>
      <w:r w:rsidRPr="00A45810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  <w:t>:</w:t>
      </w:r>
    </w:p>
    <w:p w:rsidR="00BD67F5" w:rsidRPr="00A45810" w:rsidRDefault="00BD67F5" w:rsidP="009602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1F3EC2" w:rsidRDefault="009602AE" w:rsidP="000C658C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BD67F5">
        <w:rPr>
          <w:rFonts w:ascii="Times New Roman" w:hAnsi="Times New Roman" w:cs="Times New Roman"/>
          <w:color w:val="000000" w:themeColor="text1"/>
          <w:sz w:val="28"/>
          <w:szCs w:val="28"/>
        </w:rPr>
        <w:t>Aditya Anugrah Pratama</w:t>
      </w:r>
      <w:r w:rsidRPr="00BD67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67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14410100112</w:t>
      </w:r>
    </w:p>
    <w:p w:rsidR="007A1B53" w:rsidRDefault="007A1B53" w:rsidP="009602AE">
      <w:pPr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7A1B53" w:rsidRDefault="007A1B53" w:rsidP="009602AE">
      <w:pPr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4037E5" w:rsidRPr="00A45810" w:rsidRDefault="004037E5" w:rsidP="009602AE">
      <w:pPr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9602AE" w:rsidRPr="00A45810" w:rsidRDefault="009602AE" w:rsidP="009602AE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STUDI S1 SISTEM INFORMASI</w:t>
      </w:r>
    </w:p>
    <w:p w:rsidR="009602AE" w:rsidRPr="00A45810" w:rsidRDefault="009602AE" w:rsidP="009602AE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TEKNOLOGI DAN INFORMATIKA</w:t>
      </w:r>
    </w:p>
    <w:p w:rsidR="009602AE" w:rsidRPr="00A45810" w:rsidRDefault="009602AE" w:rsidP="009602AE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INSTITUT BISNIS DAN INFORMATIKA STIKOM SURABAYA</w:t>
      </w:r>
    </w:p>
    <w:p w:rsidR="008D3709" w:rsidRPr="00A45810" w:rsidRDefault="009602AE" w:rsidP="003F793C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2015</w:t>
      </w:r>
    </w:p>
    <w:p w:rsidR="002867EB" w:rsidRPr="00C7403E" w:rsidRDefault="002867EB" w:rsidP="00C7403E">
      <w:pPr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867EB" w:rsidRPr="00C7403E" w:rsidSect="000D2C01">
      <w:footerReference w:type="default" r:id="rId12"/>
      <w:type w:val="continuous"/>
      <w:pgSz w:w="11907" w:h="16839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EB3" w:rsidRDefault="00231EB3">
      <w:r>
        <w:separator/>
      </w:r>
    </w:p>
    <w:p w:rsidR="00231EB3" w:rsidRDefault="00231EB3"/>
  </w:endnote>
  <w:endnote w:type="continuationSeparator" w:id="0">
    <w:p w:rsidR="00231EB3" w:rsidRDefault="00231EB3">
      <w:r>
        <w:continuationSeparator/>
      </w:r>
    </w:p>
    <w:p w:rsidR="00231EB3" w:rsidRDefault="00231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64"/>
      <w:gridCol w:w="663"/>
    </w:tblGrid>
    <w:tr w:rsidR="00FC3A85" w:rsidTr="00C074FB">
      <w:trPr>
        <w:jc w:val="right"/>
      </w:trPr>
      <w:tc>
        <w:tcPr>
          <w:tcW w:w="8364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122537664"/>
            <w:placeholder>
              <w:docPart w:val="E6B8326650D7447BB70A22723FB2A8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3A85" w:rsidRDefault="00FC3A85" w:rsidP="00246B68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id-ID"/>
                </w:rPr>
                <w:t>Halaman</w:t>
              </w:r>
            </w:p>
          </w:sdtContent>
        </w:sdt>
      </w:tc>
      <w:tc>
        <w:tcPr>
          <w:tcW w:w="663" w:type="dxa"/>
          <w:shd w:val="clear" w:color="auto" w:fill="DD8047" w:themeFill="accent2"/>
          <w:vAlign w:val="center"/>
        </w:tcPr>
        <w:p w:rsidR="00FC3A85" w:rsidRDefault="00FC3A8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403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C3A85" w:rsidRDefault="00FC3A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EB3" w:rsidRDefault="00231EB3">
      <w:r>
        <w:separator/>
      </w:r>
    </w:p>
    <w:p w:rsidR="00231EB3" w:rsidRDefault="00231EB3"/>
  </w:footnote>
  <w:footnote w:type="continuationSeparator" w:id="0">
    <w:p w:rsidR="00231EB3" w:rsidRDefault="00231EB3">
      <w:r>
        <w:continuationSeparator/>
      </w:r>
    </w:p>
    <w:p w:rsidR="00231EB3" w:rsidRDefault="00231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ED3"/>
    <w:multiLevelType w:val="hybridMultilevel"/>
    <w:tmpl w:val="323C9F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835"/>
    <w:multiLevelType w:val="hybridMultilevel"/>
    <w:tmpl w:val="14FEA1FA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B1A116E"/>
    <w:multiLevelType w:val="hybridMultilevel"/>
    <w:tmpl w:val="3B06AB50"/>
    <w:lvl w:ilvl="0" w:tplc="CB56344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08C2910"/>
    <w:multiLevelType w:val="hybridMultilevel"/>
    <w:tmpl w:val="F738C6A8"/>
    <w:lvl w:ilvl="0" w:tplc="E26836F2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36481F1A"/>
    <w:multiLevelType w:val="hybridMultilevel"/>
    <w:tmpl w:val="B586872C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7306AA3"/>
    <w:multiLevelType w:val="hybridMultilevel"/>
    <w:tmpl w:val="9EFCC88A"/>
    <w:lvl w:ilvl="0" w:tplc="25B016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94236"/>
    <w:multiLevelType w:val="multilevel"/>
    <w:tmpl w:val="94E6AB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409434D9"/>
    <w:multiLevelType w:val="hybridMultilevel"/>
    <w:tmpl w:val="2EF6186C"/>
    <w:lvl w:ilvl="0" w:tplc="C57A59C6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41BD42E0"/>
    <w:multiLevelType w:val="hybridMultilevel"/>
    <w:tmpl w:val="A24CEDCE"/>
    <w:lvl w:ilvl="0" w:tplc="C6FC4E98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48C61CD8"/>
    <w:multiLevelType w:val="hybridMultilevel"/>
    <w:tmpl w:val="E28C8F4E"/>
    <w:lvl w:ilvl="0" w:tplc="34A2B120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4A001441"/>
    <w:multiLevelType w:val="hybridMultilevel"/>
    <w:tmpl w:val="5830B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F385CEC"/>
    <w:multiLevelType w:val="hybridMultilevel"/>
    <w:tmpl w:val="530A09AC"/>
    <w:lvl w:ilvl="0" w:tplc="1D300D0A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54C55E72"/>
    <w:multiLevelType w:val="hybridMultilevel"/>
    <w:tmpl w:val="67CC98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A098B"/>
    <w:multiLevelType w:val="hybridMultilevel"/>
    <w:tmpl w:val="D90055A8"/>
    <w:lvl w:ilvl="0" w:tplc="4A08A44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A92067"/>
    <w:multiLevelType w:val="hybridMultilevel"/>
    <w:tmpl w:val="1786E3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687B"/>
    <w:multiLevelType w:val="hybridMultilevel"/>
    <w:tmpl w:val="F3E8C71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474362"/>
    <w:multiLevelType w:val="hybridMultilevel"/>
    <w:tmpl w:val="80108064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9F094C"/>
    <w:multiLevelType w:val="hybridMultilevel"/>
    <w:tmpl w:val="B51A51DE"/>
    <w:lvl w:ilvl="0" w:tplc="187EFB4A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77F70134"/>
    <w:multiLevelType w:val="hybridMultilevel"/>
    <w:tmpl w:val="242AC0C2"/>
    <w:lvl w:ilvl="0" w:tplc="35FC79E0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71041"/>
    <w:multiLevelType w:val="hybridMultilevel"/>
    <w:tmpl w:val="BF721CBA"/>
    <w:lvl w:ilvl="0" w:tplc="61A69D24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7E32254F"/>
    <w:multiLevelType w:val="hybridMultilevel"/>
    <w:tmpl w:val="52F4E0B2"/>
    <w:lvl w:ilvl="0" w:tplc="1DACCF22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4"/>
  </w:num>
  <w:num w:numId="5">
    <w:abstractNumId w:val="13"/>
  </w:num>
  <w:num w:numId="6">
    <w:abstractNumId w:val="0"/>
  </w:num>
  <w:num w:numId="7">
    <w:abstractNumId w:val="19"/>
  </w:num>
  <w:num w:numId="8">
    <w:abstractNumId w:val="15"/>
  </w:num>
  <w:num w:numId="9">
    <w:abstractNumId w:val="5"/>
  </w:num>
  <w:num w:numId="10">
    <w:abstractNumId w:val="1"/>
  </w:num>
  <w:num w:numId="11">
    <w:abstractNumId w:val="17"/>
  </w:num>
  <w:num w:numId="12">
    <w:abstractNumId w:val="8"/>
  </w:num>
  <w:num w:numId="13">
    <w:abstractNumId w:val="2"/>
  </w:num>
  <w:num w:numId="14">
    <w:abstractNumId w:val="3"/>
  </w:num>
  <w:num w:numId="15">
    <w:abstractNumId w:val="20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12"/>
  </w:num>
  <w:num w:numId="21">
    <w:abstractNumId w:val="18"/>
  </w:num>
  <w:num w:numId="22">
    <w:abstractNumId w:val="19"/>
  </w:num>
  <w:num w:numId="2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AE"/>
    <w:rsid w:val="00002048"/>
    <w:rsid w:val="000059AC"/>
    <w:rsid w:val="000110F9"/>
    <w:rsid w:val="00014A76"/>
    <w:rsid w:val="0001696B"/>
    <w:rsid w:val="00020592"/>
    <w:rsid w:val="000252C8"/>
    <w:rsid w:val="00033E51"/>
    <w:rsid w:val="00037326"/>
    <w:rsid w:val="00037912"/>
    <w:rsid w:val="00041280"/>
    <w:rsid w:val="0004218D"/>
    <w:rsid w:val="000447F0"/>
    <w:rsid w:val="00044CD6"/>
    <w:rsid w:val="00050518"/>
    <w:rsid w:val="00053FD2"/>
    <w:rsid w:val="0005542D"/>
    <w:rsid w:val="000567DE"/>
    <w:rsid w:val="0006668E"/>
    <w:rsid w:val="00076D1B"/>
    <w:rsid w:val="00077145"/>
    <w:rsid w:val="00082046"/>
    <w:rsid w:val="0008330F"/>
    <w:rsid w:val="000835A2"/>
    <w:rsid w:val="00092106"/>
    <w:rsid w:val="00093803"/>
    <w:rsid w:val="000947AE"/>
    <w:rsid w:val="000A2852"/>
    <w:rsid w:val="000A5D81"/>
    <w:rsid w:val="000A6FE4"/>
    <w:rsid w:val="000B47FD"/>
    <w:rsid w:val="000C05AB"/>
    <w:rsid w:val="000C658C"/>
    <w:rsid w:val="000C67A5"/>
    <w:rsid w:val="000C6CFF"/>
    <w:rsid w:val="000C7CDD"/>
    <w:rsid w:val="000D1DA0"/>
    <w:rsid w:val="000D29AA"/>
    <w:rsid w:val="000D2C01"/>
    <w:rsid w:val="000D48EC"/>
    <w:rsid w:val="000D7D58"/>
    <w:rsid w:val="000E208F"/>
    <w:rsid w:val="000E68BE"/>
    <w:rsid w:val="000F4D3E"/>
    <w:rsid w:val="000F5F11"/>
    <w:rsid w:val="000F7475"/>
    <w:rsid w:val="000F76A8"/>
    <w:rsid w:val="00100412"/>
    <w:rsid w:val="001037C1"/>
    <w:rsid w:val="001057F2"/>
    <w:rsid w:val="001072EC"/>
    <w:rsid w:val="00107C85"/>
    <w:rsid w:val="0011722F"/>
    <w:rsid w:val="00120243"/>
    <w:rsid w:val="001212DF"/>
    <w:rsid w:val="00121FDF"/>
    <w:rsid w:val="00122546"/>
    <w:rsid w:val="001253A4"/>
    <w:rsid w:val="00130949"/>
    <w:rsid w:val="00134E0A"/>
    <w:rsid w:val="00135126"/>
    <w:rsid w:val="00144A0F"/>
    <w:rsid w:val="00151AB2"/>
    <w:rsid w:val="001611A1"/>
    <w:rsid w:val="00162107"/>
    <w:rsid w:val="0016340A"/>
    <w:rsid w:val="00170358"/>
    <w:rsid w:val="00172144"/>
    <w:rsid w:val="00176312"/>
    <w:rsid w:val="00183583"/>
    <w:rsid w:val="00185B71"/>
    <w:rsid w:val="0018647D"/>
    <w:rsid w:val="00195EEE"/>
    <w:rsid w:val="00196A03"/>
    <w:rsid w:val="001A1B14"/>
    <w:rsid w:val="001A301D"/>
    <w:rsid w:val="001A3C1A"/>
    <w:rsid w:val="001B50F2"/>
    <w:rsid w:val="001D06A7"/>
    <w:rsid w:val="001D29CC"/>
    <w:rsid w:val="001E43AE"/>
    <w:rsid w:val="001E7803"/>
    <w:rsid w:val="001F3EC2"/>
    <w:rsid w:val="001F5181"/>
    <w:rsid w:val="00203571"/>
    <w:rsid w:val="002048CC"/>
    <w:rsid w:val="002144D1"/>
    <w:rsid w:val="0022016C"/>
    <w:rsid w:val="00225B96"/>
    <w:rsid w:val="002301CF"/>
    <w:rsid w:val="00231EB3"/>
    <w:rsid w:val="002376A0"/>
    <w:rsid w:val="00237F30"/>
    <w:rsid w:val="00246B68"/>
    <w:rsid w:val="00251E94"/>
    <w:rsid w:val="00257EA4"/>
    <w:rsid w:val="00266BED"/>
    <w:rsid w:val="0026791A"/>
    <w:rsid w:val="00274D93"/>
    <w:rsid w:val="00284749"/>
    <w:rsid w:val="002867EB"/>
    <w:rsid w:val="002875D2"/>
    <w:rsid w:val="00287687"/>
    <w:rsid w:val="00287FCB"/>
    <w:rsid w:val="00297467"/>
    <w:rsid w:val="002A0AC3"/>
    <w:rsid w:val="002A1D73"/>
    <w:rsid w:val="002A2A79"/>
    <w:rsid w:val="002A2E99"/>
    <w:rsid w:val="002A4268"/>
    <w:rsid w:val="002A44FE"/>
    <w:rsid w:val="002A4AF9"/>
    <w:rsid w:val="002A5112"/>
    <w:rsid w:val="002B2D4C"/>
    <w:rsid w:val="002B2F90"/>
    <w:rsid w:val="002B6CA7"/>
    <w:rsid w:val="002C0EA1"/>
    <w:rsid w:val="002C176A"/>
    <w:rsid w:val="002D00C6"/>
    <w:rsid w:val="002D0DEE"/>
    <w:rsid w:val="002D4F34"/>
    <w:rsid w:val="002F1BEA"/>
    <w:rsid w:val="002F24EA"/>
    <w:rsid w:val="002F4976"/>
    <w:rsid w:val="002F4E9E"/>
    <w:rsid w:val="002F5C2B"/>
    <w:rsid w:val="00306517"/>
    <w:rsid w:val="00313D2F"/>
    <w:rsid w:val="00317E50"/>
    <w:rsid w:val="003211E0"/>
    <w:rsid w:val="0032754D"/>
    <w:rsid w:val="003301B7"/>
    <w:rsid w:val="003344DA"/>
    <w:rsid w:val="003375FE"/>
    <w:rsid w:val="00340246"/>
    <w:rsid w:val="00345BE8"/>
    <w:rsid w:val="003468C8"/>
    <w:rsid w:val="003469F7"/>
    <w:rsid w:val="003516F4"/>
    <w:rsid w:val="003576D3"/>
    <w:rsid w:val="0036320E"/>
    <w:rsid w:val="003762CD"/>
    <w:rsid w:val="0037691C"/>
    <w:rsid w:val="00382FA7"/>
    <w:rsid w:val="00384500"/>
    <w:rsid w:val="00384C84"/>
    <w:rsid w:val="0038649B"/>
    <w:rsid w:val="00393979"/>
    <w:rsid w:val="003B1AD5"/>
    <w:rsid w:val="003B40AF"/>
    <w:rsid w:val="003C040D"/>
    <w:rsid w:val="003C042F"/>
    <w:rsid w:val="003C1F99"/>
    <w:rsid w:val="003C722E"/>
    <w:rsid w:val="003D3816"/>
    <w:rsid w:val="003D644E"/>
    <w:rsid w:val="003D6AE7"/>
    <w:rsid w:val="003D77DF"/>
    <w:rsid w:val="003D7BEF"/>
    <w:rsid w:val="003E0F26"/>
    <w:rsid w:val="003E55E7"/>
    <w:rsid w:val="003F27D8"/>
    <w:rsid w:val="003F793C"/>
    <w:rsid w:val="004037E5"/>
    <w:rsid w:val="004041CD"/>
    <w:rsid w:val="00405E66"/>
    <w:rsid w:val="00406864"/>
    <w:rsid w:val="004077C1"/>
    <w:rsid w:val="004131CF"/>
    <w:rsid w:val="00424C15"/>
    <w:rsid w:val="004359EF"/>
    <w:rsid w:val="004379E2"/>
    <w:rsid w:val="00441FA9"/>
    <w:rsid w:val="004437CA"/>
    <w:rsid w:val="0045273D"/>
    <w:rsid w:val="0045447F"/>
    <w:rsid w:val="004575CE"/>
    <w:rsid w:val="00461D90"/>
    <w:rsid w:val="00461E54"/>
    <w:rsid w:val="004703BD"/>
    <w:rsid w:val="0047091F"/>
    <w:rsid w:val="00473C41"/>
    <w:rsid w:val="004764AF"/>
    <w:rsid w:val="004849EB"/>
    <w:rsid w:val="0049322C"/>
    <w:rsid w:val="00495F05"/>
    <w:rsid w:val="0049668E"/>
    <w:rsid w:val="004977F3"/>
    <w:rsid w:val="004A05EA"/>
    <w:rsid w:val="004A52CF"/>
    <w:rsid w:val="004A7BE1"/>
    <w:rsid w:val="004B0757"/>
    <w:rsid w:val="004B1C3B"/>
    <w:rsid w:val="004B2260"/>
    <w:rsid w:val="004B6642"/>
    <w:rsid w:val="004B6D35"/>
    <w:rsid w:val="004B7D6A"/>
    <w:rsid w:val="004C4B98"/>
    <w:rsid w:val="004D2F0A"/>
    <w:rsid w:val="004E038B"/>
    <w:rsid w:val="004E59A8"/>
    <w:rsid w:val="004E7106"/>
    <w:rsid w:val="004F4E83"/>
    <w:rsid w:val="00504AAC"/>
    <w:rsid w:val="00504F70"/>
    <w:rsid w:val="00506836"/>
    <w:rsid w:val="005108D5"/>
    <w:rsid w:val="00511C71"/>
    <w:rsid w:val="005123DF"/>
    <w:rsid w:val="0051389D"/>
    <w:rsid w:val="005236F7"/>
    <w:rsid w:val="00531824"/>
    <w:rsid w:val="00531F42"/>
    <w:rsid w:val="005343FB"/>
    <w:rsid w:val="00534A78"/>
    <w:rsid w:val="00535CFC"/>
    <w:rsid w:val="00543A63"/>
    <w:rsid w:val="00546139"/>
    <w:rsid w:val="00546F87"/>
    <w:rsid w:val="00554DB4"/>
    <w:rsid w:val="0055768B"/>
    <w:rsid w:val="005656B2"/>
    <w:rsid w:val="00577A0A"/>
    <w:rsid w:val="00580DAE"/>
    <w:rsid w:val="0058141C"/>
    <w:rsid w:val="005818E2"/>
    <w:rsid w:val="00582289"/>
    <w:rsid w:val="005835E1"/>
    <w:rsid w:val="00590BD8"/>
    <w:rsid w:val="00591CF3"/>
    <w:rsid w:val="00592B01"/>
    <w:rsid w:val="005953E4"/>
    <w:rsid w:val="005A5DF2"/>
    <w:rsid w:val="005A7204"/>
    <w:rsid w:val="005B4C5D"/>
    <w:rsid w:val="005B6D81"/>
    <w:rsid w:val="005B7C0A"/>
    <w:rsid w:val="005C0100"/>
    <w:rsid w:val="005C4B7B"/>
    <w:rsid w:val="005D7019"/>
    <w:rsid w:val="005F1DC8"/>
    <w:rsid w:val="005F4150"/>
    <w:rsid w:val="005F537E"/>
    <w:rsid w:val="005F72B4"/>
    <w:rsid w:val="00602D3A"/>
    <w:rsid w:val="00604970"/>
    <w:rsid w:val="00607ECC"/>
    <w:rsid w:val="0061491B"/>
    <w:rsid w:val="0062062E"/>
    <w:rsid w:val="00627557"/>
    <w:rsid w:val="00632F55"/>
    <w:rsid w:val="006347E6"/>
    <w:rsid w:val="00634CA3"/>
    <w:rsid w:val="006366A0"/>
    <w:rsid w:val="006426EB"/>
    <w:rsid w:val="0064273C"/>
    <w:rsid w:val="00643298"/>
    <w:rsid w:val="00643A26"/>
    <w:rsid w:val="00660590"/>
    <w:rsid w:val="00661161"/>
    <w:rsid w:val="00663A9A"/>
    <w:rsid w:val="00670C6B"/>
    <w:rsid w:val="00673094"/>
    <w:rsid w:val="00673110"/>
    <w:rsid w:val="00674DC3"/>
    <w:rsid w:val="00675617"/>
    <w:rsid w:val="00675A18"/>
    <w:rsid w:val="00691289"/>
    <w:rsid w:val="0069400B"/>
    <w:rsid w:val="00695BE8"/>
    <w:rsid w:val="00696100"/>
    <w:rsid w:val="00696D9D"/>
    <w:rsid w:val="006A2C4D"/>
    <w:rsid w:val="006A5D91"/>
    <w:rsid w:val="006A6B3A"/>
    <w:rsid w:val="006B2420"/>
    <w:rsid w:val="006B2C01"/>
    <w:rsid w:val="006C1720"/>
    <w:rsid w:val="006C2ACD"/>
    <w:rsid w:val="006C5F2B"/>
    <w:rsid w:val="006C6666"/>
    <w:rsid w:val="006D0688"/>
    <w:rsid w:val="006D086E"/>
    <w:rsid w:val="006D56A8"/>
    <w:rsid w:val="006D6F4B"/>
    <w:rsid w:val="006D716C"/>
    <w:rsid w:val="006E147A"/>
    <w:rsid w:val="006E5ACF"/>
    <w:rsid w:val="006E5E30"/>
    <w:rsid w:val="006F654D"/>
    <w:rsid w:val="007007E3"/>
    <w:rsid w:val="007161A2"/>
    <w:rsid w:val="007179C3"/>
    <w:rsid w:val="00722AFC"/>
    <w:rsid w:val="007263C5"/>
    <w:rsid w:val="00732299"/>
    <w:rsid w:val="00732FAC"/>
    <w:rsid w:val="007370B0"/>
    <w:rsid w:val="00740F7A"/>
    <w:rsid w:val="007438C2"/>
    <w:rsid w:val="007457CE"/>
    <w:rsid w:val="00745DB5"/>
    <w:rsid w:val="007475C9"/>
    <w:rsid w:val="00760E65"/>
    <w:rsid w:val="007721D7"/>
    <w:rsid w:val="00790193"/>
    <w:rsid w:val="00793FEF"/>
    <w:rsid w:val="007A1B53"/>
    <w:rsid w:val="007A1D2D"/>
    <w:rsid w:val="007A7E7D"/>
    <w:rsid w:val="007B3D7F"/>
    <w:rsid w:val="007B6103"/>
    <w:rsid w:val="007B6B11"/>
    <w:rsid w:val="007B73C8"/>
    <w:rsid w:val="007C318C"/>
    <w:rsid w:val="007C3936"/>
    <w:rsid w:val="007C44ED"/>
    <w:rsid w:val="007C4EC2"/>
    <w:rsid w:val="007C5719"/>
    <w:rsid w:val="007D33D5"/>
    <w:rsid w:val="007D3CF3"/>
    <w:rsid w:val="007D695B"/>
    <w:rsid w:val="007E5A8A"/>
    <w:rsid w:val="007E5B23"/>
    <w:rsid w:val="00802630"/>
    <w:rsid w:val="00802679"/>
    <w:rsid w:val="00804F5D"/>
    <w:rsid w:val="0081016B"/>
    <w:rsid w:val="00815CD3"/>
    <w:rsid w:val="008164B3"/>
    <w:rsid w:val="0081716A"/>
    <w:rsid w:val="008203B2"/>
    <w:rsid w:val="00821C78"/>
    <w:rsid w:val="00823263"/>
    <w:rsid w:val="008306F6"/>
    <w:rsid w:val="0083337C"/>
    <w:rsid w:val="00836B9A"/>
    <w:rsid w:val="0083757B"/>
    <w:rsid w:val="00837D6D"/>
    <w:rsid w:val="00842398"/>
    <w:rsid w:val="00842D74"/>
    <w:rsid w:val="008566EE"/>
    <w:rsid w:val="0087056D"/>
    <w:rsid w:val="00877C92"/>
    <w:rsid w:val="00880804"/>
    <w:rsid w:val="008824CA"/>
    <w:rsid w:val="00891BB2"/>
    <w:rsid w:val="00894456"/>
    <w:rsid w:val="008A025F"/>
    <w:rsid w:val="008A11EE"/>
    <w:rsid w:val="008A4AEF"/>
    <w:rsid w:val="008B3A0C"/>
    <w:rsid w:val="008C2817"/>
    <w:rsid w:val="008C2ABC"/>
    <w:rsid w:val="008C4EFD"/>
    <w:rsid w:val="008D331F"/>
    <w:rsid w:val="008D3709"/>
    <w:rsid w:val="008D3B2D"/>
    <w:rsid w:val="008E185C"/>
    <w:rsid w:val="00901D04"/>
    <w:rsid w:val="009041B9"/>
    <w:rsid w:val="009124C7"/>
    <w:rsid w:val="009146B4"/>
    <w:rsid w:val="00920994"/>
    <w:rsid w:val="009220D8"/>
    <w:rsid w:val="00936CA2"/>
    <w:rsid w:val="00953607"/>
    <w:rsid w:val="0095442C"/>
    <w:rsid w:val="009602AE"/>
    <w:rsid w:val="009650D1"/>
    <w:rsid w:val="0096544F"/>
    <w:rsid w:val="009730E3"/>
    <w:rsid w:val="00982D18"/>
    <w:rsid w:val="00983DBE"/>
    <w:rsid w:val="009861B5"/>
    <w:rsid w:val="0098781B"/>
    <w:rsid w:val="009934A3"/>
    <w:rsid w:val="00993894"/>
    <w:rsid w:val="00997D77"/>
    <w:rsid w:val="009A39EC"/>
    <w:rsid w:val="009A3B64"/>
    <w:rsid w:val="009A4A10"/>
    <w:rsid w:val="009B2ABF"/>
    <w:rsid w:val="009B4721"/>
    <w:rsid w:val="009B54F0"/>
    <w:rsid w:val="009B5A1F"/>
    <w:rsid w:val="009C0720"/>
    <w:rsid w:val="009C1247"/>
    <w:rsid w:val="009D0E01"/>
    <w:rsid w:val="009D15F6"/>
    <w:rsid w:val="009F2E93"/>
    <w:rsid w:val="009F4B86"/>
    <w:rsid w:val="00A008F0"/>
    <w:rsid w:val="00A068FB"/>
    <w:rsid w:val="00A06B63"/>
    <w:rsid w:val="00A11903"/>
    <w:rsid w:val="00A176AB"/>
    <w:rsid w:val="00A21A1F"/>
    <w:rsid w:val="00A248BB"/>
    <w:rsid w:val="00A32839"/>
    <w:rsid w:val="00A37A80"/>
    <w:rsid w:val="00A37B3E"/>
    <w:rsid w:val="00A41B38"/>
    <w:rsid w:val="00A449F3"/>
    <w:rsid w:val="00A45810"/>
    <w:rsid w:val="00A46B1C"/>
    <w:rsid w:val="00A47554"/>
    <w:rsid w:val="00A526DA"/>
    <w:rsid w:val="00A5477D"/>
    <w:rsid w:val="00A628A1"/>
    <w:rsid w:val="00A62D75"/>
    <w:rsid w:val="00A63BC9"/>
    <w:rsid w:val="00A73052"/>
    <w:rsid w:val="00A747C6"/>
    <w:rsid w:val="00A74F45"/>
    <w:rsid w:val="00A751A1"/>
    <w:rsid w:val="00A75219"/>
    <w:rsid w:val="00A87608"/>
    <w:rsid w:val="00A8774A"/>
    <w:rsid w:val="00A908FF"/>
    <w:rsid w:val="00A925FE"/>
    <w:rsid w:val="00A94856"/>
    <w:rsid w:val="00A953E9"/>
    <w:rsid w:val="00A97989"/>
    <w:rsid w:val="00AA516B"/>
    <w:rsid w:val="00AA68A7"/>
    <w:rsid w:val="00AA6AFF"/>
    <w:rsid w:val="00AB3553"/>
    <w:rsid w:val="00AB697F"/>
    <w:rsid w:val="00AC473C"/>
    <w:rsid w:val="00AC7F5E"/>
    <w:rsid w:val="00AD3246"/>
    <w:rsid w:val="00AD584C"/>
    <w:rsid w:val="00AE6A73"/>
    <w:rsid w:val="00AF13AD"/>
    <w:rsid w:val="00AF37E2"/>
    <w:rsid w:val="00AF4EBD"/>
    <w:rsid w:val="00AF5C6C"/>
    <w:rsid w:val="00B013C7"/>
    <w:rsid w:val="00B03BB3"/>
    <w:rsid w:val="00B05597"/>
    <w:rsid w:val="00B076C5"/>
    <w:rsid w:val="00B10F80"/>
    <w:rsid w:val="00B12C54"/>
    <w:rsid w:val="00B15673"/>
    <w:rsid w:val="00B17AE7"/>
    <w:rsid w:val="00B217C5"/>
    <w:rsid w:val="00B23817"/>
    <w:rsid w:val="00B258EE"/>
    <w:rsid w:val="00B37E33"/>
    <w:rsid w:val="00B44418"/>
    <w:rsid w:val="00B47408"/>
    <w:rsid w:val="00B604F6"/>
    <w:rsid w:val="00B6110C"/>
    <w:rsid w:val="00B65EF4"/>
    <w:rsid w:val="00B670EA"/>
    <w:rsid w:val="00B704B9"/>
    <w:rsid w:val="00B71239"/>
    <w:rsid w:val="00B750D8"/>
    <w:rsid w:val="00B808AF"/>
    <w:rsid w:val="00B81A0C"/>
    <w:rsid w:val="00B86C76"/>
    <w:rsid w:val="00B91D2B"/>
    <w:rsid w:val="00B9322D"/>
    <w:rsid w:val="00B97996"/>
    <w:rsid w:val="00BA5E58"/>
    <w:rsid w:val="00BA77D8"/>
    <w:rsid w:val="00BB5D72"/>
    <w:rsid w:val="00BC103E"/>
    <w:rsid w:val="00BD3B7B"/>
    <w:rsid w:val="00BD4664"/>
    <w:rsid w:val="00BD4A67"/>
    <w:rsid w:val="00BD5DEF"/>
    <w:rsid w:val="00BD61B5"/>
    <w:rsid w:val="00BD67F5"/>
    <w:rsid w:val="00BE1807"/>
    <w:rsid w:val="00BE216E"/>
    <w:rsid w:val="00BE2983"/>
    <w:rsid w:val="00BE30B0"/>
    <w:rsid w:val="00BE3CA7"/>
    <w:rsid w:val="00BE4D31"/>
    <w:rsid w:val="00BF2663"/>
    <w:rsid w:val="00BF64FD"/>
    <w:rsid w:val="00BF761C"/>
    <w:rsid w:val="00C048A4"/>
    <w:rsid w:val="00C074FB"/>
    <w:rsid w:val="00C0764C"/>
    <w:rsid w:val="00C10A86"/>
    <w:rsid w:val="00C207B2"/>
    <w:rsid w:val="00C2604F"/>
    <w:rsid w:val="00C312B7"/>
    <w:rsid w:val="00C33AA7"/>
    <w:rsid w:val="00C40C9B"/>
    <w:rsid w:val="00C4224B"/>
    <w:rsid w:val="00C438F3"/>
    <w:rsid w:val="00C43F50"/>
    <w:rsid w:val="00C4518C"/>
    <w:rsid w:val="00C529D1"/>
    <w:rsid w:val="00C538AD"/>
    <w:rsid w:val="00C645F8"/>
    <w:rsid w:val="00C67439"/>
    <w:rsid w:val="00C67EBB"/>
    <w:rsid w:val="00C71920"/>
    <w:rsid w:val="00C7403E"/>
    <w:rsid w:val="00C815EF"/>
    <w:rsid w:val="00C830E7"/>
    <w:rsid w:val="00C87C72"/>
    <w:rsid w:val="00C9092A"/>
    <w:rsid w:val="00C91BCC"/>
    <w:rsid w:val="00C938AA"/>
    <w:rsid w:val="00C93DEE"/>
    <w:rsid w:val="00C948A7"/>
    <w:rsid w:val="00CA2E38"/>
    <w:rsid w:val="00CB1775"/>
    <w:rsid w:val="00CB23DE"/>
    <w:rsid w:val="00CC356B"/>
    <w:rsid w:val="00CD0793"/>
    <w:rsid w:val="00CD2F9E"/>
    <w:rsid w:val="00CD62C3"/>
    <w:rsid w:val="00CE3E9E"/>
    <w:rsid w:val="00CE6CCC"/>
    <w:rsid w:val="00CF117D"/>
    <w:rsid w:val="00CF252D"/>
    <w:rsid w:val="00D04983"/>
    <w:rsid w:val="00D102AF"/>
    <w:rsid w:val="00D10644"/>
    <w:rsid w:val="00D1581F"/>
    <w:rsid w:val="00D17412"/>
    <w:rsid w:val="00D20091"/>
    <w:rsid w:val="00D207BB"/>
    <w:rsid w:val="00D225F1"/>
    <w:rsid w:val="00D23B3C"/>
    <w:rsid w:val="00D23BC6"/>
    <w:rsid w:val="00D322B6"/>
    <w:rsid w:val="00D33E76"/>
    <w:rsid w:val="00D37BE3"/>
    <w:rsid w:val="00D509BC"/>
    <w:rsid w:val="00D51304"/>
    <w:rsid w:val="00D514A5"/>
    <w:rsid w:val="00D536AC"/>
    <w:rsid w:val="00D53A97"/>
    <w:rsid w:val="00D546B0"/>
    <w:rsid w:val="00D57FF3"/>
    <w:rsid w:val="00D605BA"/>
    <w:rsid w:val="00D61572"/>
    <w:rsid w:val="00D6327B"/>
    <w:rsid w:val="00D6417F"/>
    <w:rsid w:val="00D67213"/>
    <w:rsid w:val="00D7457E"/>
    <w:rsid w:val="00D82EC7"/>
    <w:rsid w:val="00D8568D"/>
    <w:rsid w:val="00D922F9"/>
    <w:rsid w:val="00D9686B"/>
    <w:rsid w:val="00DA2162"/>
    <w:rsid w:val="00DA27A4"/>
    <w:rsid w:val="00DA5DC5"/>
    <w:rsid w:val="00DB575A"/>
    <w:rsid w:val="00DB5EFA"/>
    <w:rsid w:val="00DC0F70"/>
    <w:rsid w:val="00DC5B10"/>
    <w:rsid w:val="00DD53E0"/>
    <w:rsid w:val="00DE1E2E"/>
    <w:rsid w:val="00DE7C9E"/>
    <w:rsid w:val="00DF09B7"/>
    <w:rsid w:val="00DF5B94"/>
    <w:rsid w:val="00DF773A"/>
    <w:rsid w:val="00E00903"/>
    <w:rsid w:val="00E038C2"/>
    <w:rsid w:val="00E0509A"/>
    <w:rsid w:val="00E17D98"/>
    <w:rsid w:val="00E21491"/>
    <w:rsid w:val="00E2281C"/>
    <w:rsid w:val="00E24DA3"/>
    <w:rsid w:val="00E25D02"/>
    <w:rsid w:val="00E3059D"/>
    <w:rsid w:val="00E50C13"/>
    <w:rsid w:val="00E520B7"/>
    <w:rsid w:val="00E532B7"/>
    <w:rsid w:val="00E67D8D"/>
    <w:rsid w:val="00E70519"/>
    <w:rsid w:val="00E7429F"/>
    <w:rsid w:val="00E76208"/>
    <w:rsid w:val="00E847B6"/>
    <w:rsid w:val="00E85AEE"/>
    <w:rsid w:val="00E947E1"/>
    <w:rsid w:val="00EA2A26"/>
    <w:rsid w:val="00EB2D15"/>
    <w:rsid w:val="00EC4A62"/>
    <w:rsid w:val="00EC5676"/>
    <w:rsid w:val="00ED6E73"/>
    <w:rsid w:val="00EE5831"/>
    <w:rsid w:val="00EE5C79"/>
    <w:rsid w:val="00EF244D"/>
    <w:rsid w:val="00EF28F7"/>
    <w:rsid w:val="00EF56C1"/>
    <w:rsid w:val="00F00809"/>
    <w:rsid w:val="00F23DD6"/>
    <w:rsid w:val="00F3003E"/>
    <w:rsid w:val="00F3135A"/>
    <w:rsid w:val="00F32B43"/>
    <w:rsid w:val="00F34DDF"/>
    <w:rsid w:val="00F37E6B"/>
    <w:rsid w:val="00F54A0A"/>
    <w:rsid w:val="00F57E8C"/>
    <w:rsid w:val="00F6672B"/>
    <w:rsid w:val="00F71605"/>
    <w:rsid w:val="00F75E65"/>
    <w:rsid w:val="00F7705B"/>
    <w:rsid w:val="00F77992"/>
    <w:rsid w:val="00F77FCD"/>
    <w:rsid w:val="00F85ACF"/>
    <w:rsid w:val="00F87E40"/>
    <w:rsid w:val="00F96420"/>
    <w:rsid w:val="00FA37D9"/>
    <w:rsid w:val="00FA3A56"/>
    <w:rsid w:val="00FA3AA4"/>
    <w:rsid w:val="00FA4786"/>
    <w:rsid w:val="00FB0912"/>
    <w:rsid w:val="00FB0E78"/>
    <w:rsid w:val="00FB5368"/>
    <w:rsid w:val="00FC05F1"/>
    <w:rsid w:val="00FC3A85"/>
    <w:rsid w:val="00FC4C99"/>
    <w:rsid w:val="00FC5460"/>
    <w:rsid w:val="00FC64D4"/>
    <w:rsid w:val="00FC6D8A"/>
    <w:rsid w:val="00FD29BB"/>
    <w:rsid w:val="00FD509A"/>
    <w:rsid w:val="00FE0450"/>
    <w:rsid w:val="00FE4CA7"/>
    <w:rsid w:val="00FF2867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7C5A09"/>
  <w15:chartTrackingRefBased/>
  <w15:docId w15:val="{AA9FB430-BC22-4B2A-9E78-A1D406AA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99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1"/>
      </w:numPr>
      <w:ind w:left="432"/>
      <w:contextualSpacing/>
    </w:pPr>
  </w:style>
  <w:style w:type="paragraph" w:styleId="ListParagraph">
    <w:name w:val="List Paragraph"/>
    <w:basedOn w:val="Normal"/>
    <w:uiPriority w:val="34"/>
    <w:qFormat/>
    <w:rsid w:val="009602AE"/>
    <w:pPr>
      <w:spacing w:before="0" w:after="160" w:line="259" w:lineRule="auto"/>
      <w:ind w:left="720" w:right="0"/>
      <w:contextualSpacing/>
    </w:pPr>
    <w:rPr>
      <w:rFonts w:eastAsiaTheme="minorHAnsi"/>
      <w:kern w:val="0"/>
      <w:lang w:val="id-ID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3709"/>
    <w:pPr>
      <w:spacing w:before="0" w:after="100" w:line="276" w:lineRule="auto"/>
      <w:ind w:left="0" w:right="0"/>
    </w:pPr>
    <w:rPr>
      <w:rFonts w:eastAsiaTheme="minorHAnsi"/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3709"/>
    <w:pPr>
      <w:spacing w:before="0" w:after="100" w:line="276" w:lineRule="auto"/>
      <w:ind w:left="220" w:right="0"/>
    </w:pPr>
    <w:rPr>
      <w:rFonts w:eastAsiaTheme="minorHAnsi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3709"/>
    <w:rPr>
      <w:color w:val="F7B615" w:themeColor="hyperlink"/>
      <w:u w:val="single"/>
    </w:rPr>
  </w:style>
  <w:style w:type="table" w:styleId="GridTable1Light">
    <w:name w:val="Grid Table 1 Light"/>
    <w:basedOn w:val="TableNormal"/>
    <w:uiPriority w:val="46"/>
    <w:rsid w:val="00C312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B8326650D7447BB70A22723FB2A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AE79-7863-4C55-ABFC-EC38CEB7FA92}"/>
      </w:docPartPr>
      <w:docPartBody>
        <w:p w:rsidR="00991664" w:rsidRDefault="00693EDE" w:rsidP="00693EDE">
          <w:pPr>
            <w:pStyle w:val="E6B8326650D7447BB70A22723FB2A8F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E"/>
    <w:rsid w:val="00041FB4"/>
    <w:rsid w:val="000762DA"/>
    <w:rsid w:val="00104696"/>
    <w:rsid w:val="001A569A"/>
    <w:rsid w:val="001E13D7"/>
    <w:rsid w:val="0020268B"/>
    <w:rsid w:val="002C1A36"/>
    <w:rsid w:val="00303CFB"/>
    <w:rsid w:val="003446E6"/>
    <w:rsid w:val="003C3BDA"/>
    <w:rsid w:val="003D7B87"/>
    <w:rsid w:val="00415916"/>
    <w:rsid w:val="0048203F"/>
    <w:rsid w:val="00616064"/>
    <w:rsid w:val="00647179"/>
    <w:rsid w:val="00693EDE"/>
    <w:rsid w:val="006E2D64"/>
    <w:rsid w:val="006E75BE"/>
    <w:rsid w:val="00762F58"/>
    <w:rsid w:val="007B5E39"/>
    <w:rsid w:val="00884B1A"/>
    <w:rsid w:val="008E5778"/>
    <w:rsid w:val="00991664"/>
    <w:rsid w:val="00995838"/>
    <w:rsid w:val="009B7350"/>
    <w:rsid w:val="00B9435E"/>
    <w:rsid w:val="00BB116A"/>
    <w:rsid w:val="00C320F5"/>
    <w:rsid w:val="00CD5A68"/>
    <w:rsid w:val="00CF04C1"/>
    <w:rsid w:val="00D24292"/>
    <w:rsid w:val="00D26ABD"/>
    <w:rsid w:val="00D40E2E"/>
    <w:rsid w:val="00DE0EA2"/>
    <w:rsid w:val="00DF138F"/>
    <w:rsid w:val="00E04D89"/>
    <w:rsid w:val="00E40FD5"/>
    <w:rsid w:val="00E73380"/>
    <w:rsid w:val="00EA2979"/>
    <w:rsid w:val="00F3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6E311B03A4153B15259001E56DFFD">
    <w:name w:val="3796E311B03A4153B15259001E56DFFD"/>
    <w:rsid w:val="00693EDE"/>
  </w:style>
  <w:style w:type="paragraph" w:customStyle="1" w:styleId="E6B8326650D7447BB70A22723FB2A8FA">
    <w:name w:val="E6B8326650D7447BB70A22723FB2A8FA"/>
    <w:rsid w:val="00693EDE"/>
  </w:style>
  <w:style w:type="paragraph" w:customStyle="1" w:styleId="F444D08A58084138A314D7793E686433">
    <w:name w:val="F444D08A58084138A314D7793E686433"/>
    <w:rsid w:val="00693EDE"/>
  </w:style>
  <w:style w:type="paragraph" w:customStyle="1" w:styleId="3BDF372D4F4C42A8A224B9351647EFD2">
    <w:name w:val="3BDF372D4F4C42A8A224B9351647EFD2"/>
    <w:rsid w:val="00693EDE"/>
  </w:style>
  <w:style w:type="paragraph" w:customStyle="1" w:styleId="51EF857C48A544E6B6F97050555540AD">
    <w:name w:val="51EF857C48A544E6B6F97050555540AD"/>
    <w:rsid w:val="00693EDE"/>
  </w:style>
  <w:style w:type="paragraph" w:customStyle="1" w:styleId="3BEEA3641F744D1180262451BDC2373C">
    <w:name w:val="3BEEA3641F744D1180262451BDC2373C"/>
    <w:rsid w:val="00693EDE"/>
  </w:style>
  <w:style w:type="paragraph" w:customStyle="1" w:styleId="F5E45894838742A0BFC749A45C161BC0">
    <w:name w:val="F5E45894838742A0BFC749A45C161BC0"/>
    <w:rsid w:val="00693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Hala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36DBC-C835-43BA-A62D-1E4935F6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Tactical Marketing Plan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Tactical Marketing Plan</dc:title>
  <dc:creator>Halaman</dc:creator>
  <cp:keywords/>
  <cp:lastModifiedBy>Adit Junior</cp:lastModifiedBy>
  <cp:revision>15</cp:revision>
  <dcterms:created xsi:type="dcterms:W3CDTF">2015-12-20T15:11:00Z</dcterms:created>
  <dcterms:modified xsi:type="dcterms:W3CDTF">2015-12-21T15:47:00Z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